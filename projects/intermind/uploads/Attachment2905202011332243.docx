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294"/>
        <w:gridCol w:w="4599"/>
      </w:tblGrid>
      <w:tr w:rsidR="00D92B95" w14:paraId="16048D26" w14:textId="77777777" w:rsidTr="001E07F7">
        <w:tc>
          <w:tcPr>
            <w:tcW w:w="5602" w:type="dxa"/>
            <w:vAlign w:val="bottom"/>
          </w:tcPr>
          <w:p w14:paraId="38FFBB8B" w14:textId="77777777" w:rsidR="00C84833" w:rsidRPr="0012713D" w:rsidRDefault="00DD676D" w:rsidP="00C84833">
            <w:pPr>
              <w:pStyle w:val="Title"/>
              <w:rPr>
                <w:rFonts w:cstheme="minorHAnsi"/>
                <w:sz w:val="56"/>
              </w:rPr>
            </w:pPr>
            <w:sdt>
              <w:sdtPr>
                <w:rPr>
                  <w:rFonts w:cstheme="minorHAnsi"/>
                  <w:sz w:val="56"/>
                </w:rPr>
                <w:alias w:val="Enter first name:"/>
                <w:tag w:val="Enter first name:"/>
                <w:id w:val="1306818671"/>
                <w:placeholder>
                  <w:docPart w:val="50D40FDB90354CA79BE40AAA584700A7"/>
                </w:placeholder>
                <w:dataBinding w:prefixMappings="xmlns:ns0='http://schemas.microsoft.com/office/2006/coverPageProps' " w:xpath="/ns0:CoverPageProperties[1]/ns0:Abstract[1]" w:storeItemID="{55AF091B-3C7A-41E3-B477-F2FDAA23CFDA}"/>
                <w15:appearance w15:val="hidden"/>
                <w:text w:multiLine="1"/>
              </w:sdtPr>
              <w:sdtEndPr/>
              <w:sdtContent>
                <w:r w:rsidR="00334101" w:rsidRPr="0012713D">
                  <w:rPr>
                    <w:rFonts w:cstheme="minorHAnsi"/>
                    <w:sz w:val="56"/>
                  </w:rPr>
                  <w:t>Shubham</w:t>
                </w:r>
              </w:sdtContent>
            </w:sdt>
            <w:r w:rsidR="00D92B95" w:rsidRPr="0012713D">
              <w:rPr>
                <w:rFonts w:cstheme="minorHAnsi"/>
                <w:sz w:val="56"/>
              </w:rPr>
              <w:br/>
            </w:r>
            <w:r w:rsidR="00334101" w:rsidRPr="0012713D">
              <w:rPr>
                <w:rFonts w:cstheme="minorHAnsi"/>
                <w:sz w:val="56"/>
              </w:rPr>
              <w:t>Mane</w:t>
            </w:r>
          </w:p>
        </w:tc>
        <w:tc>
          <w:tcPr>
            <w:tcW w:w="4867"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4156"/>
              <w:gridCol w:w="443"/>
            </w:tblGrid>
            <w:tr w:rsidR="00932D92" w:rsidRPr="009D0878" w14:paraId="39E655C8" w14:textId="77777777" w:rsidTr="006A532D">
              <w:tc>
                <w:tcPr>
                  <w:tcW w:w="4394" w:type="dxa"/>
                  <w:tcMar>
                    <w:top w:w="0" w:type="dxa"/>
                    <w:left w:w="720" w:type="dxa"/>
                    <w:right w:w="29" w:type="dxa"/>
                  </w:tcMar>
                </w:tcPr>
                <w:p w14:paraId="45CA8CA0" w14:textId="77777777" w:rsidR="004E2970" w:rsidRPr="009D0878" w:rsidRDefault="00DD676D" w:rsidP="004E2970">
                  <w:pPr>
                    <w:pStyle w:val="ContactInfo"/>
                  </w:pPr>
                  <w:sdt>
                    <w:sdtPr>
                      <w:alias w:val="Enter address:"/>
                      <w:tag w:val="Enter address:"/>
                      <w:id w:val="966779368"/>
                      <w:placeholder>
                        <w:docPart w:val="60AD1B28F5CC4EE5BDE1D3BB7DB323B1"/>
                      </w:placeholder>
                      <w:dataBinding w:prefixMappings="xmlns:ns0='http://schemas.microsoft.com/office/2006/coverPageProps' " w:xpath="/ns0:CoverPageProperties[1]/ns0:CompanyAddress[1]" w:storeItemID="{55AF091B-3C7A-41E3-B477-F2FDAA23CFDA}"/>
                      <w15:appearance w15:val="hidden"/>
                      <w:text w:multiLine="1"/>
                    </w:sdtPr>
                    <w:sdtEndPr/>
                    <w:sdtContent>
                      <w:r w:rsidR="00334101">
                        <w:t xml:space="preserve">14B/67, New mahim colony, Near samaj mandir hall, Mahim, Mumbai  </w:t>
                      </w:r>
                    </w:sdtContent>
                  </w:sdt>
                </w:p>
              </w:tc>
              <w:tc>
                <w:tcPr>
                  <w:tcW w:w="473" w:type="dxa"/>
                  <w:tcMar>
                    <w:top w:w="0" w:type="dxa"/>
                    <w:left w:w="0" w:type="dxa"/>
                    <w:right w:w="0" w:type="dxa"/>
                  </w:tcMar>
                </w:tcPr>
                <w:p w14:paraId="0681BAC2" w14:textId="77777777" w:rsidR="00932D92" w:rsidRPr="009D0878" w:rsidRDefault="00932D92" w:rsidP="00932D92">
                  <w:pPr>
                    <w:pStyle w:val="Icons"/>
                  </w:pPr>
                  <w:r w:rsidRPr="009D0878">
                    <w:rPr>
                      <w:noProof/>
                    </w:rPr>
                    <mc:AlternateContent>
                      <mc:Choice Requires="wps">
                        <w:drawing>
                          <wp:inline distT="0" distB="0" distL="0" distR="0" wp14:anchorId="7BFEF331" wp14:editId="7EC4A67E">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E1FD356"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7ADA7D7B" w14:textId="77777777" w:rsidTr="006A532D">
              <w:sdt>
                <w:sdtPr>
                  <w:alias w:val="Enter phone:"/>
                  <w:tag w:val="Enter phone:"/>
                  <w:id w:val="-1849400302"/>
                  <w:placeholder>
                    <w:docPart w:val="6386A8AC7DDB462485CEB0AE8A73A9BD"/>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4394" w:type="dxa"/>
                      <w:tcMar>
                        <w:left w:w="720" w:type="dxa"/>
                        <w:right w:w="29" w:type="dxa"/>
                      </w:tcMar>
                    </w:tcPr>
                    <w:p w14:paraId="5475A110" w14:textId="77777777" w:rsidR="00932D92" w:rsidRPr="009D0878" w:rsidRDefault="00334101" w:rsidP="00932D92">
                      <w:pPr>
                        <w:pStyle w:val="ContactInfo"/>
                      </w:pPr>
                      <w:r>
                        <w:t>9892133103 / 9619760768</w:t>
                      </w:r>
                    </w:p>
                  </w:tc>
                </w:sdtContent>
              </w:sdt>
              <w:tc>
                <w:tcPr>
                  <w:tcW w:w="473" w:type="dxa"/>
                  <w:tcMar>
                    <w:left w:w="0" w:type="dxa"/>
                    <w:right w:w="0" w:type="dxa"/>
                  </w:tcMar>
                </w:tcPr>
                <w:p w14:paraId="3FB0C0A0" w14:textId="77777777" w:rsidR="00932D92" w:rsidRPr="009D0878" w:rsidRDefault="00932D92" w:rsidP="00932D92">
                  <w:pPr>
                    <w:pStyle w:val="Icons"/>
                  </w:pPr>
                  <w:r w:rsidRPr="009D0878">
                    <w:rPr>
                      <w:noProof/>
                    </w:rPr>
                    <mc:AlternateContent>
                      <mc:Choice Requires="wps">
                        <w:drawing>
                          <wp:inline distT="0" distB="0" distL="0" distR="0" wp14:anchorId="59342E2D" wp14:editId="41DC5EAC">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19FA8B1"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2B37DA56" w14:textId="77777777" w:rsidTr="006A532D">
              <w:sdt>
                <w:sdtPr>
                  <w:alias w:val="Enter email:"/>
                  <w:tag w:val="Enter email:"/>
                  <w:id w:val="-675184368"/>
                  <w:placeholder>
                    <w:docPart w:val="09468523155E4BF1A7C7B9B131302707"/>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4394" w:type="dxa"/>
                      <w:tcMar>
                        <w:left w:w="720" w:type="dxa"/>
                        <w:right w:w="29" w:type="dxa"/>
                      </w:tcMar>
                    </w:tcPr>
                    <w:p w14:paraId="2B0CE334" w14:textId="77777777" w:rsidR="00932D92" w:rsidRPr="009D0878" w:rsidRDefault="00334101" w:rsidP="00932D92">
                      <w:pPr>
                        <w:pStyle w:val="ContactInfo"/>
                      </w:pPr>
                      <w:r>
                        <w:t>Shubham.Mane1@outlook.com</w:t>
                      </w:r>
                    </w:p>
                  </w:tc>
                </w:sdtContent>
              </w:sdt>
              <w:tc>
                <w:tcPr>
                  <w:tcW w:w="473" w:type="dxa"/>
                  <w:tcMar>
                    <w:left w:w="0" w:type="dxa"/>
                    <w:right w:w="0" w:type="dxa"/>
                  </w:tcMar>
                </w:tcPr>
                <w:p w14:paraId="2874FDC3" w14:textId="77777777" w:rsidR="00932D92" w:rsidRPr="009D0878" w:rsidRDefault="007307A3" w:rsidP="00932D92">
                  <w:pPr>
                    <w:pStyle w:val="Icons"/>
                  </w:pPr>
                  <w:r>
                    <w:rPr>
                      <w:noProof/>
                    </w:rPr>
                    <mc:AlternateContent>
                      <mc:Choice Requires="wps">
                        <w:drawing>
                          <wp:inline distT="0" distB="0" distL="0" distR="0" wp14:anchorId="3E28BCA8" wp14:editId="3BDA6082">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A7E60E1"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bl>
          <w:p w14:paraId="18BFED6F" w14:textId="77777777" w:rsidR="00D92B95" w:rsidRDefault="00D92B95" w:rsidP="009D3336">
            <w:pPr>
              <w:pStyle w:val="Header"/>
            </w:pPr>
          </w:p>
        </w:tc>
      </w:tr>
    </w:tbl>
    <w:p w14:paraId="47A7ABC4" w14:textId="3A20103D" w:rsidR="00287F13" w:rsidRPr="003420B6" w:rsidRDefault="00287F13" w:rsidP="009B3BA6">
      <w:pPr>
        <w:jc w:val="both"/>
        <w:rPr>
          <w:rFonts w:cstheme="minorHAnsi"/>
        </w:rPr>
      </w:pPr>
      <w:r w:rsidRPr="003420B6">
        <w:rPr>
          <w:rFonts w:cstheme="minorHAnsi"/>
        </w:rPr>
        <w:t xml:space="preserve">Goal oriented, determined and focused with a keen eye for details. Skilled in various programming languages including </w:t>
      </w:r>
      <w:r w:rsidR="003420B6">
        <w:rPr>
          <w:rFonts w:cstheme="minorHAnsi"/>
        </w:rPr>
        <w:t xml:space="preserve">C and C++ also skilled with various scripting language like Shell/Bash scripting, Perl scripting and Javascript. I want to work with a good </w:t>
      </w:r>
      <w:r w:rsidR="00DF3100">
        <w:rPr>
          <w:rFonts w:cstheme="minorHAnsi"/>
        </w:rPr>
        <w:t>Software</w:t>
      </w:r>
      <w:bookmarkStart w:id="0" w:name="_GoBack"/>
      <w:bookmarkEnd w:id="0"/>
      <w:r w:rsidR="003420B6">
        <w:rPr>
          <w:rFonts w:cstheme="minorHAnsi"/>
        </w:rPr>
        <w:t xml:space="preserve"> industry that will grow and enhance my skillset in all the aspect. </w:t>
      </w:r>
    </w:p>
    <w:p w14:paraId="06756A8E" w14:textId="77777777" w:rsidR="009B3BA6" w:rsidRDefault="009B3BA6" w:rsidP="009B3BA6">
      <w:pPr>
        <w:pStyle w:val="Heading1"/>
      </w:pPr>
      <w:r>
        <w:t>Academic projects</w:t>
      </w:r>
    </w:p>
    <w:p w14:paraId="61856FB9" w14:textId="77777777" w:rsidR="009B3BA6" w:rsidRPr="009B3BA6" w:rsidRDefault="009B3BA6" w:rsidP="009B3BA6">
      <w:pPr>
        <w:pStyle w:val="ListParagraph"/>
        <w:numPr>
          <w:ilvl w:val="0"/>
          <w:numId w:val="16"/>
        </w:numPr>
        <w:spacing w:after="0"/>
        <w:jc w:val="both"/>
        <w:rPr>
          <w:b/>
        </w:rPr>
      </w:pPr>
      <w:r w:rsidRPr="009B3BA6">
        <w:rPr>
          <w:b/>
        </w:rPr>
        <w:t>Implementation of LRU based priority resolver in Verilog (PG-DVLSI):</w:t>
      </w:r>
    </w:p>
    <w:p w14:paraId="571BF781" w14:textId="77777777" w:rsidR="009B3BA6" w:rsidRDefault="009B3BA6" w:rsidP="009B3BA6">
      <w:pPr>
        <w:spacing w:after="0"/>
        <w:jc w:val="both"/>
        <w:rPr>
          <w:b/>
          <w:lang w:val="en-IN"/>
        </w:rPr>
      </w:pPr>
      <w:r w:rsidRPr="009B3BA6">
        <w:rPr>
          <w:b/>
          <w:lang w:val="en-IN"/>
        </w:rPr>
        <w:t xml:space="preserve">             </w:t>
      </w:r>
      <w:r>
        <w:rPr>
          <w:b/>
          <w:lang w:val="en-IN"/>
        </w:rPr>
        <w:tab/>
      </w:r>
      <w:r w:rsidRPr="009B3BA6">
        <w:rPr>
          <w:b/>
          <w:lang w:val="en-IN"/>
        </w:rPr>
        <w:t>RTL Coding (Verilog)</w:t>
      </w:r>
    </w:p>
    <w:p w14:paraId="66F2EDE5" w14:textId="77777777" w:rsidR="009B3BA6" w:rsidRDefault="009B3BA6" w:rsidP="009B3BA6">
      <w:pPr>
        <w:spacing w:after="0"/>
        <w:jc w:val="both"/>
        <w:rPr>
          <w:lang w:val="en-IN"/>
        </w:rPr>
      </w:pPr>
      <w:r w:rsidRPr="009B3BA6">
        <w:rPr>
          <w:lang w:val="en-IN"/>
        </w:rPr>
        <w:t>The priority resolver is implemented using the least recently used algorithm. The LRU algorithm states that a will be granted his request only if he has waited for the longest time before requesting or his request being granted. The design however does as an initial priority which is used when it comes out of the reset state. Number of users implemented in priority resolver is 8. Instead of using the counter to measure the waited time of each user, we have used relative waiting time.</w:t>
      </w:r>
    </w:p>
    <w:p w14:paraId="109D68D3" w14:textId="77777777" w:rsidR="009B3BA6" w:rsidRDefault="009B3BA6" w:rsidP="009B3BA6">
      <w:pPr>
        <w:spacing w:after="0"/>
        <w:jc w:val="both"/>
        <w:rPr>
          <w:lang w:val="en-IN"/>
        </w:rPr>
      </w:pPr>
    </w:p>
    <w:p w14:paraId="01CB1915" w14:textId="77777777" w:rsidR="009B3BA6" w:rsidRPr="006332A1" w:rsidRDefault="009B3BA6" w:rsidP="009B3BA6">
      <w:pPr>
        <w:pStyle w:val="ListParagraph"/>
        <w:numPr>
          <w:ilvl w:val="0"/>
          <w:numId w:val="16"/>
        </w:numPr>
        <w:autoSpaceDE w:val="0"/>
        <w:autoSpaceDN w:val="0"/>
        <w:adjustRightInd w:val="0"/>
        <w:spacing w:after="0"/>
        <w:rPr>
          <w:rFonts w:eastAsiaTheme="minorEastAsia" w:cstheme="minorHAnsi"/>
          <w:b/>
        </w:rPr>
      </w:pPr>
      <w:r w:rsidRPr="006332A1">
        <w:rPr>
          <w:rFonts w:eastAsiaTheme="minorEastAsia" w:cstheme="minorHAnsi"/>
          <w:b/>
        </w:rPr>
        <w:t>Geothermal Energy power plant (B.E.)</w:t>
      </w:r>
    </w:p>
    <w:p w14:paraId="678DF778" w14:textId="77777777" w:rsidR="009B3BA6" w:rsidRPr="006332A1" w:rsidRDefault="009B3BA6" w:rsidP="009B3BA6">
      <w:pPr>
        <w:autoSpaceDE w:val="0"/>
        <w:autoSpaceDN w:val="0"/>
        <w:adjustRightInd w:val="0"/>
        <w:spacing w:after="0"/>
        <w:ind w:left="360"/>
        <w:rPr>
          <w:rFonts w:eastAsiaTheme="minorEastAsia" w:cstheme="minorHAnsi"/>
          <w:b/>
          <w:lang w:val="en-IN"/>
        </w:rPr>
      </w:pPr>
      <w:r w:rsidRPr="006332A1">
        <w:rPr>
          <w:rFonts w:eastAsiaTheme="minorEastAsia" w:cstheme="minorHAnsi"/>
          <w:b/>
          <w:lang w:val="en-IN"/>
        </w:rPr>
        <w:t xml:space="preserve">      Electronic Circuit Design</w:t>
      </w:r>
    </w:p>
    <w:p w14:paraId="4C5BA351" w14:textId="77777777" w:rsidR="009B3BA6" w:rsidRPr="006332A1" w:rsidRDefault="009B3BA6" w:rsidP="009B3BA6">
      <w:pPr>
        <w:rPr>
          <w:rFonts w:eastAsiaTheme="minorEastAsia" w:cstheme="minorHAnsi"/>
          <w:lang w:val="en-IN"/>
        </w:rPr>
      </w:pPr>
      <w:r w:rsidRPr="006332A1">
        <w:rPr>
          <w:rFonts w:eastAsiaTheme="minorEastAsia" w:cstheme="minorHAnsi"/>
          <w:lang w:val="en-IN"/>
        </w:rPr>
        <w:t xml:space="preserve">            Now basically we are tried to implement the model of a project. In that model we are tried to implement prototype of a geothermal energy power plant consisting of a component called inverter, dynamo, geothermal source(blower) &amp; CFL bulb. In India basically, the electricity is generated at dam from the kinetic energy of water &amp; as per suggested by U.S. India is capable to produce a more energy by geothermal energy power plant.</w:t>
      </w:r>
    </w:p>
    <w:p w14:paraId="72953A68" w14:textId="77777777" w:rsidR="006332A1" w:rsidRPr="006332A1" w:rsidRDefault="006332A1" w:rsidP="006332A1">
      <w:pPr>
        <w:pStyle w:val="ListParagraph"/>
        <w:numPr>
          <w:ilvl w:val="0"/>
          <w:numId w:val="16"/>
        </w:numPr>
        <w:autoSpaceDE w:val="0"/>
        <w:autoSpaceDN w:val="0"/>
        <w:adjustRightInd w:val="0"/>
        <w:spacing w:after="0"/>
        <w:jc w:val="both"/>
        <w:rPr>
          <w:rFonts w:eastAsiaTheme="minorEastAsia" w:cstheme="minorHAnsi"/>
          <w:b/>
        </w:rPr>
      </w:pPr>
      <w:r w:rsidRPr="006332A1">
        <w:rPr>
          <w:rFonts w:eastAsiaTheme="minorEastAsia" w:cstheme="minorHAnsi"/>
          <w:b/>
        </w:rPr>
        <w:t>Automatic traffic control system</w:t>
      </w:r>
      <w:r>
        <w:rPr>
          <w:rFonts w:eastAsiaTheme="minorEastAsia" w:cstheme="minorHAnsi"/>
          <w:b/>
        </w:rPr>
        <w:t xml:space="preserve"> (Diploma)</w:t>
      </w:r>
    </w:p>
    <w:p w14:paraId="61EE9BC5" w14:textId="77777777" w:rsidR="006332A1" w:rsidRPr="006332A1" w:rsidRDefault="006332A1" w:rsidP="006332A1">
      <w:pPr>
        <w:autoSpaceDE w:val="0"/>
        <w:autoSpaceDN w:val="0"/>
        <w:adjustRightInd w:val="0"/>
        <w:spacing w:after="0"/>
        <w:ind w:firstLine="720"/>
        <w:jc w:val="both"/>
        <w:rPr>
          <w:rFonts w:eastAsiaTheme="minorEastAsia" w:cstheme="minorHAnsi"/>
          <w:b/>
        </w:rPr>
      </w:pPr>
      <w:r w:rsidRPr="006332A1">
        <w:rPr>
          <w:rFonts w:eastAsiaTheme="minorEastAsia" w:cstheme="minorHAnsi"/>
          <w:b/>
        </w:rPr>
        <w:t>Embedded System Design</w:t>
      </w:r>
    </w:p>
    <w:p w14:paraId="19DAB54D" w14:textId="69030480" w:rsidR="009B3BA6" w:rsidRPr="006332A1" w:rsidRDefault="006332A1" w:rsidP="006332A1">
      <w:pPr>
        <w:autoSpaceDE w:val="0"/>
        <w:autoSpaceDN w:val="0"/>
        <w:adjustRightInd w:val="0"/>
        <w:spacing w:after="0"/>
        <w:jc w:val="both"/>
        <w:rPr>
          <w:rFonts w:eastAsiaTheme="minorEastAsia" w:cstheme="minorHAnsi"/>
          <w:lang w:val="en-IN"/>
        </w:rPr>
      </w:pPr>
      <w:r w:rsidRPr="006332A1">
        <w:rPr>
          <w:rFonts w:eastAsiaTheme="minorEastAsia" w:cstheme="minorHAnsi"/>
          <w:lang w:val="en-IN"/>
        </w:rPr>
        <w:t xml:space="preserve">As per the project name the Automatic traffic light control. we are controlling the traffic at the junction where the two roads are intersecting with each other. in this project we have used 8051 micro-controller &amp; it takes the care of traffic density. we have the IR LED &amp; IR detector to calculate the traffic density over the road &amp; if </w:t>
      </w:r>
      <w:r w:rsidR="00DA6384" w:rsidRPr="006332A1">
        <w:rPr>
          <w:rFonts w:eastAsiaTheme="minorEastAsia" w:cstheme="minorHAnsi"/>
          <w:lang w:val="en-IN"/>
        </w:rPr>
        <w:t>it</w:t>
      </w:r>
      <w:r w:rsidRPr="006332A1">
        <w:rPr>
          <w:rFonts w:eastAsiaTheme="minorEastAsia" w:cstheme="minorHAnsi"/>
          <w:lang w:val="en-IN"/>
        </w:rPr>
        <w:t xml:space="preserve"> exceeds then for that particular road green signal is allotted else red signal is present. we have also provided the special feature for emergency vehicle.</w:t>
      </w:r>
    </w:p>
    <w:p w14:paraId="766A118D" w14:textId="77777777" w:rsidR="00AD13CB" w:rsidRDefault="00DD676D" w:rsidP="00AD13CB">
      <w:pPr>
        <w:pStyle w:val="Heading1"/>
      </w:pPr>
      <w:sdt>
        <w:sdtPr>
          <w:alias w:val="Skills:"/>
          <w:tag w:val="Skills:"/>
          <w:id w:val="-891506033"/>
          <w:placeholder>
            <w:docPart w:val="3D20375D89F64437A449D8D1065B7BB3"/>
          </w:placeholder>
          <w:temporary/>
          <w:showingPlcHdr/>
          <w15:appearance w15:val="hidden"/>
        </w:sdtPr>
        <w:sdtEndPr/>
        <w:sdtContent>
          <w:r w:rsidR="004937AE">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946"/>
        <w:gridCol w:w="4947"/>
      </w:tblGrid>
      <w:tr w:rsidR="005B1D68" w14:paraId="2B96C91D" w14:textId="77777777" w:rsidTr="00564951">
        <w:tc>
          <w:tcPr>
            <w:tcW w:w="4680" w:type="dxa"/>
          </w:tcPr>
          <w:p w14:paraId="5E305278" w14:textId="77777777" w:rsidR="005B1D68" w:rsidRDefault="006A532D" w:rsidP="00BC7376">
            <w:pPr>
              <w:pStyle w:val="ListBullet"/>
              <w:numPr>
                <w:ilvl w:val="0"/>
                <w:numId w:val="4"/>
              </w:numPr>
            </w:pPr>
            <w:r>
              <w:t>C and C++</w:t>
            </w:r>
          </w:p>
          <w:p w14:paraId="7ED8B65B" w14:textId="77777777" w:rsidR="00752315" w:rsidRDefault="006A532D" w:rsidP="00BC7376">
            <w:pPr>
              <w:pStyle w:val="ListBullet"/>
              <w:numPr>
                <w:ilvl w:val="0"/>
                <w:numId w:val="4"/>
              </w:numPr>
            </w:pPr>
            <w:r>
              <w:t>Linux Shell scripting and Perl scripting</w:t>
            </w:r>
          </w:p>
          <w:p w14:paraId="5AD8CF6C" w14:textId="77777777" w:rsidR="006A532D" w:rsidRDefault="006A532D" w:rsidP="00BC7376">
            <w:pPr>
              <w:pStyle w:val="ListBullet"/>
              <w:numPr>
                <w:ilvl w:val="0"/>
                <w:numId w:val="4"/>
              </w:numPr>
            </w:pPr>
            <w:r>
              <w:t>HTML, CSS and Javascript.</w:t>
            </w:r>
          </w:p>
          <w:p w14:paraId="4A9A4092" w14:textId="77777777" w:rsidR="006332A1" w:rsidRDefault="006332A1" w:rsidP="006332A1">
            <w:pPr>
              <w:pStyle w:val="ListBullet"/>
              <w:numPr>
                <w:ilvl w:val="0"/>
                <w:numId w:val="4"/>
              </w:numPr>
            </w:pPr>
            <w:r w:rsidRPr="006332A1">
              <w:t xml:space="preserve">Familiar with Linux Environment (Ubuntu, CentOS, Mint Linux, Debian &amp; Fedora). </w:t>
            </w:r>
          </w:p>
          <w:p w14:paraId="1AABEED1" w14:textId="77777777" w:rsidR="006332A1" w:rsidRPr="004937AE" w:rsidRDefault="006332A1" w:rsidP="006332A1">
            <w:pPr>
              <w:pStyle w:val="ListBullet"/>
              <w:numPr>
                <w:ilvl w:val="0"/>
                <w:numId w:val="4"/>
              </w:numPr>
            </w:pPr>
            <w:r w:rsidRPr="006332A1">
              <w:t>Knowledge of computer communication network.</w:t>
            </w:r>
          </w:p>
        </w:tc>
        <w:tc>
          <w:tcPr>
            <w:tcW w:w="4680" w:type="dxa"/>
            <w:tcMar>
              <w:left w:w="360" w:type="dxa"/>
              <w:right w:w="0" w:type="dxa"/>
            </w:tcMar>
          </w:tcPr>
          <w:p w14:paraId="50F5903B" w14:textId="77777777" w:rsidR="00752315" w:rsidRDefault="006A532D" w:rsidP="00BC7376">
            <w:pPr>
              <w:pStyle w:val="ListBullet"/>
            </w:pPr>
            <w:r>
              <w:t>Customer communication skill</w:t>
            </w:r>
          </w:p>
          <w:p w14:paraId="77AB0C22" w14:textId="77777777" w:rsidR="006A532D" w:rsidRDefault="006A532D" w:rsidP="00BC7376">
            <w:pPr>
              <w:pStyle w:val="ListBullet"/>
            </w:pPr>
            <w:r w:rsidRPr="006A532D">
              <w:t>Email etiquette</w:t>
            </w:r>
          </w:p>
          <w:p w14:paraId="77FD7959" w14:textId="77777777" w:rsidR="006A532D" w:rsidRDefault="006A532D" w:rsidP="00BC7376">
            <w:pPr>
              <w:pStyle w:val="ListBullet"/>
            </w:pPr>
            <w:r w:rsidRPr="006A532D">
              <w:t>Problem solving</w:t>
            </w:r>
            <w:r>
              <w:t xml:space="preserve"> skills</w:t>
            </w:r>
          </w:p>
          <w:p w14:paraId="5225350E" w14:textId="77777777" w:rsidR="006332A1" w:rsidRDefault="0012713D" w:rsidP="00BC7376">
            <w:pPr>
              <w:pStyle w:val="ListBullet"/>
            </w:pPr>
            <w:r w:rsidRPr="0012713D">
              <w:t>Call etiquette</w:t>
            </w:r>
          </w:p>
          <w:p w14:paraId="30D3CDCD" w14:textId="77777777" w:rsidR="0012713D" w:rsidRDefault="0012713D" w:rsidP="00BC7376">
            <w:pPr>
              <w:pStyle w:val="ListBullet"/>
            </w:pPr>
            <w:r w:rsidRPr="0012713D">
              <w:t>Time Management</w:t>
            </w:r>
          </w:p>
          <w:p w14:paraId="78713F50" w14:textId="77D851AF" w:rsidR="00B825F8" w:rsidRPr="004937AE" w:rsidRDefault="00B825F8" w:rsidP="00BC7376">
            <w:pPr>
              <w:pStyle w:val="ListBullet"/>
            </w:pPr>
            <w:r>
              <w:t>Networking skills.</w:t>
            </w:r>
          </w:p>
        </w:tc>
      </w:tr>
    </w:tbl>
    <w:p w14:paraId="52AE2A7C" w14:textId="4FF5305C" w:rsidR="0012713D" w:rsidRDefault="00DD676D" w:rsidP="00287F13">
      <w:pPr>
        <w:pStyle w:val="Heading1"/>
      </w:pPr>
      <w:sdt>
        <w:sdtPr>
          <w:alias w:val="Experience:"/>
          <w:tag w:val="Experience:"/>
          <w:id w:val="-898354009"/>
          <w:placeholder>
            <w:docPart w:val="BB2682713F9C454E831D629E57A3DA6E"/>
          </w:placeholder>
          <w:temporary/>
          <w:showingPlcHdr/>
          <w15:appearance w15:val="hidden"/>
        </w:sdtPr>
        <w:sdtEndPr/>
        <w:sdtContent>
          <w:r w:rsidR="004937AE" w:rsidRPr="00AD3FD8">
            <w:t>Experience</w:t>
          </w:r>
        </w:sdtContent>
      </w:sdt>
    </w:p>
    <w:p w14:paraId="2C886211" w14:textId="77777777" w:rsidR="00C72886" w:rsidRDefault="00C72886" w:rsidP="00C72886">
      <w:pPr>
        <w:pStyle w:val="Heading3"/>
      </w:pPr>
    </w:p>
    <w:p w14:paraId="047E3C4A" w14:textId="0BE00765" w:rsidR="00C72886" w:rsidRDefault="00C72886" w:rsidP="00C72886">
      <w:pPr>
        <w:pStyle w:val="Heading3"/>
      </w:pPr>
      <w:r>
        <w:t>AUGUST 2018 - MARCH 2019</w:t>
      </w:r>
    </w:p>
    <w:p w14:paraId="79DBA5CA" w14:textId="77777777" w:rsidR="00C72886" w:rsidRPr="00513EFC" w:rsidRDefault="00C72886" w:rsidP="00C72886">
      <w:pPr>
        <w:pStyle w:val="Heading2"/>
      </w:pPr>
      <w:r>
        <w:t>PG-Diploma /</w:t>
      </w:r>
      <w:r w:rsidRPr="00513EFC">
        <w:t xml:space="preserve"> </w:t>
      </w:r>
      <w:r>
        <w:rPr>
          <w:rStyle w:val="Emphasis"/>
        </w:rPr>
        <w:t>CDAC (TICA), Mumbai</w:t>
      </w:r>
    </w:p>
    <w:p w14:paraId="2F29F8CC" w14:textId="7397E47A" w:rsidR="00C72886" w:rsidRDefault="00C72886" w:rsidP="00C72886">
      <w:r>
        <w:t>Percentage – 68.14%</w:t>
      </w:r>
    </w:p>
    <w:p w14:paraId="7EA0C5CA" w14:textId="073AF838" w:rsidR="0023705D" w:rsidRPr="00D413F9" w:rsidRDefault="006A532D" w:rsidP="006332A1">
      <w:pPr>
        <w:pStyle w:val="Heading3"/>
      </w:pPr>
      <w:r>
        <w:lastRenderedPageBreak/>
        <w:t>feb 2017</w:t>
      </w:r>
      <w:r w:rsidR="00D413F9" w:rsidRPr="00D413F9">
        <w:t>–</w:t>
      </w:r>
      <w:r w:rsidR="00D413F9">
        <w:t xml:space="preserve"> </w:t>
      </w:r>
      <w:r>
        <w:t>May 2018</w:t>
      </w:r>
    </w:p>
    <w:p w14:paraId="78D0C20D" w14:textId="08B7C6E1" w:rsidR="0023705D" w:rsidRPr="00513EFC" w:rsidRDefault="006A532D" w:rsidP="006332A1">
      <w:pPr>
        <w:pStyle w:val="Heading2"/>
      </w:pPr>
      <w:r w:rsidRPr="00E31943">
        <w:t>Associate Engineer</w:t>
      </w:r>
      <w:r w:rsidR="00E03F71">
        <w:t xml:space="preserve"> </w:t>
      </w:r>
      <w:r w:rsidR="0095272C">
        <w:t>/</w:t>
      </w:r>
      <w:r w:rsidR="005A4A49" w:rsidRPr="00513EFC">
        <w:t xml:space="preserve"> </w:t>
      </w:r>
      <w:r>
        <w:rPr>
          <w:rStyle w:val="Emphasis"/>
        </w:rPr>
        <w:t xml:space="preserve">Tata communications LTD, </w:t>
      </w:r>
      <w:r w:rsidR="0014076A">
        <w:rPr>
          <w:rStyle w:val="Emphasis"/>
        </w:rPr>
        <w:t>Pune (</w:t>
      </w:r>
      <w:r w:rsidR="007669A0">
        <w:rPr>
          <w:rStyle w:val="Emphasis"/>
        </w:rPr>
        <w:t>offrole)</w:t>
      </w:r>
    </w:p>
    <w:p w14:paraId="7BB16DAC" w14:textId="77777777" w:rsidR="0012713D" w:rsidRPr="00D413F9" w:rsidRDefault="00E07D74" w:rsidP="00811E31">
      <w:pPr>
        <w:jc w:val="both"/>
      </w:pPr>
      <w:r>
        <w:t>I had worked as a Network Engineer in the NOC room of Tata communications. I had worked in the NTAC as well as service assurance team of the tata communications. At that time, I had handled the lot of customers as well as clients like AT&amp;T, Verizon communications, Singtel telecommunications as well as BT global.</w:t>
      </w:r>
      <w:r w:rsidR="0012713D">
        <w:t xml:space="preserve"> In the company also worked on the Linux environment like Redhat, CENTOS and Ubuntu.</w:t>
      </w:r>
    </w:p>
    <w:p w14:paraId="60C9508D" w14:textId="77777777" w:rsidR="0070237E" w:rsidRDefault="00DD676D" w:rsidP="006332A1">
      <w:pPr>
        <w:pStyle w:val="Heading1"/>
        <w:spacing w:line="360" w:lineRule="auto"/>
      </w:pPr>
      <w:sdt>
        <w:sdtPr>
          <w:alias w:val="Education:"/>
          <w:tag w:val="Education:"/>
          <w:id w:val="543866955"/>
          <w:placeholder>
            <w:docPart w:val="FA41456AAD2240C79A18C8C83631424D"/>
          </w:placeholder>
          <w:temporary/>
          <w:showingPlcHdr/>
          <w15:appearance w15:val="hidden"/>
        </w:sdtPr>
        <w:sdtEndPr/>
        <w:sdtContent>
          <w:r w:rsidR="0070237E" w:rsidRPr="0070237E">
            <w:t>Education</w:t>
          </w:r>
        </w:sdtContent>
      </w:sdt>
    </w:p>
    <w:p w14:paraId="409D9D0D" w14:textId="53AF8434" w:rsidR="0070237E" w:rsidRDefault="005D5A88" w:rsidP="0070237E">
      <w:pPr>
        <w:pStyle w:val="Heading3"/>
      </w:pPr>
      <w:r>
        <w:t xml:space="preserve">JULY 2013 - </w:t>
      </w:r>
      <w:r w:rsidR="001E07F7">
        <w:t>August</w:t>
      </w:r>
      <w:r w:rsidR="0070237E">
        <w:t xml:space="preserve"> </w:t>
      </w:r>
      <w:r w:rsidR="001E07F7">
        <w:t>2016</w:t>
      </w:r>
    </w:p>
    <w:p w14:paraId="799ED75B" w14:textId="77777777" w:rsidR="0070237E" w:rsidRDefault="001E07F7" w:rsidP="0070237E">
      <w:pPr>
        <w:pStyle w:val="Heading2"/>
      </w:pPr>
      <w:r>
        <w:t>BE in Electronics and Telecommunication</w:t>
      </w:r>
      <w:r w:rsidR="00E03F71">
        <w:t xml:space="preserve"> </w:t>
      </w:r>
      <w:r w:rsidR="0095272C">
        <w:t>/</w:t>
      </w:r>
      <w:r w:rsidR="0070237E">
        <w:t xml:space="preserve"> </w:t>
      </w:r>
      <w:r>
        <w:rPr>
          <w:rStyle w:val="Emphasis"/>
        </w:rPr>
        <w:t>University of Mumbai</w:t>
      </w:r>
    </w:p>
    <w:p w14:paraId="5DB8C3E1" w14:textId="77777777" w:rsidR="0070237E" w:rsidRDefault="00202844" w:rsidP="00202844">
      <w:pPr>
        <w:tabs>
          <w:tab w:val="right" w:pos="10469"/>
        </w:tabs>
      </w:pPr>
      <w:r>
        <w:t>CGPI – 6.77.</w:t>
      </w:r>
      <w:r>
        <w:tab/>
      </w:r>
    </w:p>
    <w:p w14:paraId="143F7877" w14:textId="6E14F705" w:rsidR="00202844" w:rsidRDefault="005D5A88" w:rsidP="00202844">
      <w:pPr>
        <w:pStyle w:val="Heading3"/>
      </w:pPr>
      <w:r>
        <w:t>July 2010 – May 2013</w:t>
      </w:r>
    </w:p>
    <w:p w14:paraId="61FD2C05" w14:textId="77777777" w:rsidR="00202844" w:rsidRPr="00513EFC" w:rsidRDefault="009B3BA6" w:rsidP="00202844">
      <w:pPr>
        <w:pStyle w:val="Heading2"/>
      </w:pPr>
      <w:r>
        <w:t>Diploma</w:t>
      </w:r>
      <w:r w:rsidR="00202844">
        <w:t xml:space="preserve"> in Electronics and Telecommunication /</w:t>
      </w:r>
      <w:r w:rsidR="00202844" w:rsidRPr="00513EFC">
        <w:t xml:space="preserve"> </w:t>
      </w:r>
      <w:r w:rsidR="00202844">
        <w:rPr>
          <w:rStyle w:val="Emphasis"/>
        </w:rPr>
        <w:t>MSBTE</w:t>
      </w:r>
    </w:p>
    <w:p w14:paraId="488E9DE6" w14:textId="77777777" w:rsidR="00202844" w:rsidRDefault="00202844" w:rsidP="00202844">
      <w:r>
        <w:t xml:space="preserve">Percentage </w:t>
      </w:r>
      <w:r w:rsidR="009B3BA6">
        <w:t>–</w:t>
      </w:r>
      <w:r>
        <w:t xml:space="preserve"> </w:t>
      </w:r>
      <w:r w:rsidR="009B3BA6">
        <w:t>67.26%</w:t>
      </w:r>
    </w:p>
    <w:p w14:paraId="224C517B" w14:textId="77777777" w:rsidR="00202844" w:rsidRDefault="009B3BA6" w:rsidP="00202844">
      <w:pPr>
        <w:pStyle w:val="Heading3"/>
      </w:pPr>
      <w:r>
        <w:t>March - 2010</w:t>
      </w:r>
    </w:p>
    <w:p w14:paraId="64DE95C0" w14:textId="77777777" w:rsidR="00202844" w:rsidRPr="00513EFC" w:rsidRDefault="009B3BA6" w:rsidP="00202844">
      <w:pPr>
        <w:pStyle w:val="Heading2"/>
      </w:pPr>
      <w:r>
        <w:t>SSC</w:t>
      </w:r>
      <w:r w:rsidR="00202844">
        <w:t xml:space="preserve"> /</w:t>
      </w:r>
      <w:r w:rsidR="00202844" w:rsidRPr="00513EFC">
        <w:t xml:space="preserve"> </w:t>
      </w:r>
      <w:r>
        <w:rPr>
          <w:rStyle w:val="Emphasis"/>
        </w:rPr>
        <w:t>Saraswati mandir high school</w:t>
      </w:r>
    </w:p>
    <w:p w14:paraId="4A23DE2F" w14:textId="77777777" w:rsidR="00202844" w:rsidRPr="0070237E" w:rsidRDefault="009B3BA6" w:rsidP="00202844">
      <w:r>
        <w:t>Percentage – 85.64%</w:t>
      </w:r>
    </w:p>
    <w:p w14:paraId="5D0F9F71" w14:textId="77777777" w:rsidR="00A0033C" w:rsidRDefault="00A0033C" w:rsidP="00287F13">
      <w:pPr>
        <w:pStyle w:val="Heading1"/>
      </w:pPr>
      <w:r>
        <w:t>Activities</w:t>
      </w:r>
    </w:p>
    <w:p w14:paraId="3B64A13F" w14:textId="77777777" w:rsidR="00A0033C" w:rsidRPr="003A2EF0" w:rsidRDefault="00A0033C" w:rsidP="003A2EF0">
      <w:pPr>
        <w:pStyle w:val="ContactInfo"/>
        <w:jc w:val="left"/>
        <w:rPr>
          <w:lang w:val="en-IN"/>
        </w:rPr>
      </w:pPr>
      <w:r w:rsidRPr="00A0033C">
        <w:rPr>
          <w:b/>
          <w:lang w:val="en-IN"/>
        </w:rPr>
        <w:t>Extra-Curricular</w:t>
      </w:r>
      <w:r w:rsidRPr="00A0033C">
        <w:rPr>
          <w:lang w:val="en-IN"/>
        </w:rPr>
        <w:t>: Participated in "VLSI design" workshop conducted by college.</w:t>
      </w:r>
    </w:p>
    <w:p w14:paraId="1E8AB6A5" w14:textId="77777777" w:rsidR="00A0033C" w:rsidRDefault="00A0033C" w:rsidP="00A0033C">
      <w:pPr>
        <w:spacing w:after="0"/>
        <w:rPr>
          <w:rFonts w:eastAsia="Times New Roman" w:cstheme="minorHAnsi"/>
          <w:color w:val="auto"/>
          <w:lang w:val="en-IN"/>
        </w:rPr>
      </w:pPr>
    </w:p>
    <w:p w14:paraId="4A8D99BA" w14:textId="77777777" w:rsidR="00A0033C" w:rsidRDefault="00A0033C" w:rsidP="00A0033C">
      <w:pPr>
        <w:spacing w:after="0"/>
        <w:rPr>
          <w:rFonts w:eastAsia="Times New Roman" w:cstheme="minorHAnsi"/>
          <w:color w:val="auto"/>
          <w:lang w:val="en-IN"/>
        </w:rPr>
      </w:pPr>
    </w:p>
    <w:p w14:paraId="354F60D8" w14:textId="77777777" w:rsidR="00A0033C" w:rsidRPr="00A0033C" w:rsidRDefault="00A0033C" w:rsidP="00A0033C">
      <w:pPr>
        <w:spacing w:after="0"/>
        <w:rPr>
          <w:rFonts w:eastAsia="Times New Roman" w:cstheme="minorHAnsi"/>
          <w:color w:val="auto"/>
          <w:lang w:val="en-IN"/>
        </w:rPr>
      </w:pPr>
    </w:p>
    <w:p w14:paraId="41430401" w14:textId="406AD97F" w:rsidR="00A0033C" w:rsidRPr="00E31943" w:rsidRDefault="00A0033C" w:rsidP="00ED5569">
      <w:pPr>
        <w:rPr>
          <w:lang w:val="en-IN"/>
        </w:rPr>
      </w:pPr>
      <w:r w:rsidRPr="00E31943">
        <w:rPr>
          <w:lang w:val="en-IN"/>
        </w:rPr>
        <w:t xml:space="preserve">I hereby declare that the information </w:t>
      </w:r>
      <w:r w:rsidR="00E31943" w:rsidRPr="00E31943">
        <w:rPr>
          <w:lang w:val="en-IN"/>
        </w:rPr>
        <w:t>mentioned</w:t>
      </w:r>
      <w:r w:rsidRPr="00E31943">
        <w:rPr>
          <w:lang w:val="en-IN"/>
        </w:rPr>
        <w:t xml:space="preserve"> above is true to the best of </w:t>
      </w:r>
      <w:r w:rsidR="00F0049D">
        <w:rPr>
          <w:lang w:val="en-IN"/>
        </w:rPr>
        <w:t>my</w:t>
      </w:r>
      <w:r w:rsidRPr="00E31943">
        <w:rPr>
          <w:lang w:val="en-IN"/>
        </w:rPr>
        <w:t xml:space="preserve"> Information knowledge</w:t>
      </w:r>
      <w:r w:rsidR="00E31943" w:rsidRPr="00E31943">
        <w:rPr>
          <w:lang w:val="en-IN"/>
        </w:rPr>
        <w:t xml:space="preserve"> </w:t>
      </w:r>
      <w:r w:rsidRPr="00E31943">
        <w:rPr>
          <w:lang w:val="en-IN"/>
        </w:rPr>
        <w:t>belief.</w:t>
      </w:r>
    </w:p>
    <w:p w14:paraId="42FD636B" w14:textId="77777777" w:rsidR="00A0033C" w:rsidRDefault="00A0033C" w:rsidP="003A2EF0">
      <w:pPr>
        <w:rPr>
          <w:lang w:val="en-IN"/>
        </w:rPr>
      </w:pPr>
    </w:p>
    <w:p w14:paraId="0DDBDD89" w14:textId="3F669A91" w:rsidR="00287F13" w:rsidRPr="00A0033C" w:rsidRDefault="00A0033C" w:rsidP="003A2EF0">
      <w:r w:rsidRPr="00A0033C">
        <w:rPr>
          <w:lang w:val="en-IN"/>
        </w:rPr>
        <w:t xml:space="preserve">Place: Mumbai                                                                                                                     </w:t>
      </w:r>
      <w:r>
        <w:rPr>
          <w:lang w:val="en-IN"/>
        </w:rPr>
        <w:t xml:space="preserve">                 </w:t>
      </w:r>
      <w:r w:rsidR="003A2EF0">
        <w:rPr>
          <w:lang w:val="en-IN"/>
        </w:rPr>
        <w:t xml:space="preserve">     </w:t>
      </w:r>
      <w:r w:rsidRPr="00A0033C">
        <w:rPr>
          <w:lang w:val="en-IN"/>
        </w:rPr>
        <w:t>Date:</w:t>
      </w:r>
      <w:r w:rsidR="00E31943">
        <w:rPr>
          <w:lang w:val="en-IN"/>
        </w:rPr>
        <w:t>16</w:t>
      </w:r>
      <w:r w:rsidRPr="00A0033C">
        <w:rPr>
          <w:lang w:val="en-IN"/>
        </w:rPr>
        <w:t>/</w:t>
      </w:r>
      <w:r w:rsidR="00E31943">
        <w:rPr>
          <w:lang w:val="en-IN"/>
        </w:rPr>
        <w:t>01</w:t>
      </w:r>
      <w:r w:rsidRPr="00A0033C">
        <w:rPr>
          <w:lang w:val="en-IN"/>
        </w:rPr>
        <w:t>/</w:t>
      </w:r>
      <w:r w:rsidR="00E31943">
        <w:rPr>
          <w:lang w:val="en-IN"/>
        </w:rPr>
        <w:t>2020.</w:t>
      </w:r>
    </w:p>
    <w:p w14:paraId="46CE8631" w14:textId="77777777" w:rsidR="0012713D" w:rsidRPr="00A0033C" w:rsidRDefault="0012713D" w:rsidP="0012713D">
      <w:pPr>
        <w:rPr>
          <w:rFonts w:cstheme="minorHAnsi"/>
        </w:rPr>
      </w:pPr>
    </w:p>
    <w:sectPr w:rsidR="0012713D" w:rsidRPr="00A0033C" w:rsidSect="00DA6384">
      <w:footerReference w:type="default" r:id="rId9"/>
      <w:pgSz w:w="11909" w:h="16834" w:code="9"/>
      <w:pgMar w:top="720" w:right="1008" w:bottom="720" w:left="1008" w:header="576"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C8D98" w14:textId="77777777" w:rsidR="00DD676D" w:rsidRDefault="00DD676D" w:rsidP="00725803">
      <w:pPr>
        <w:spacing w:after="0"/>
      </w:pPr>
      <w:r>
        <w:separator/>
      </w:r>
    </w:p>
  </w:endnote>
  <w:endnote w:type="continuationSeparator" w:id="0">
    <w:p w14:paraId="58871EFB" w14:textId="77777777" w:rsidR="00DD676D" w:rsidRDefault="00DD676D"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750255"/>
      <w:docPartObj>
        <w:docPartGallery w:val="Page Numbers (Bottom of Page)"/>
        <w:docPartUnique/>
      </w:docPartObj>
    </w:sdtPr>
    <w:sdtEndPr>
      <w:rPr>
        <w:noProof/>
      </w:rPr>
    </w:sdtEndPr>
    <w:sdtContent>
      <w:p w14:paraId="65059216"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8B818" w14:textId="77777777" w:rsidR="00DD676D" w:rsidRDefault="00DD676D" w:rsidP="00725803">
      <w:pPr>
        <w:spacing w:after="0"/>
      </w:pPr>
      <w:r>
        <w:separator/>
      </w:r>
    </w:p>
  </w:footnote>
  <w:footnote w:type="continuationSeparator" w:id="0">
    <w:p w14:paraId="7DFA2FFD" w14:textId="77777777" w:rsidR="00DD676D" w:rsidRDefault="00DD676D"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09C2F7D"/>
    <w:multiLevelType w:val="hybridMultilevel"/>
    <w:tmpl w:val="7D326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0703801"/>
    <w:multiLevelType w:val="hybridMultilevel"/>
    <w:tmpl w:val="83B65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944D2"/>
    <w:multiLevelType w:val="hybridMultilevel"/>
    <w:tmpl w:val="B98A7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8D180B"/>
    <w:multiLevelType w:val="hybridMultilevel"/>
    <w:tmpl w:val="1430BC86"/>
    <w:lvl w:ilvl="0" w:tplc="A142E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5"/>
  </w:num>
  <w:num w:numId="8">
    <w:abstractNumId w:val="4"/>
  </w:num>
  <w:num w:numId="9">
    <w:abstractNumId w:val="3"/>
  </w:num>
  <w:num w:numId="10">
    <w:abstractNumId w:val="2"/>
  </w:num>
  <w:num w:numId="11">
    <w:abstractNumId w:val="1"/>
  </w:num>
  <w:num w:numId="12">
    <w:abstractNumId w:val="0"/>
  </w:num>
  <w:num w:numId="13">
    <w:abstractNumId w:val="13"/>
  </w:num>
  <w:num w:numId="14">
    <w:abstractNumId w:val="9"/>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01"/>
    <w:rsid w:val="00025E77"/>
    <w:rsid w:val="00027312"/>
    <w:rsid w:val="000645F2"/>
    <w:rsid w:val="00082F03"/>
    <w:rsid w:val="000835A0"/>
    <w:rsid w:val="000934A2"/>
    <w:rsid w:val="0012713D"/>
    <w:rsid w:val="0014076A"/>
    <w:rsid w:val="001B0955"/>
    <w:rsid w:val="001E07F7"/>
    <w:rsid w:val="00202844"/>
    <w:rsid w:val="00227784"/>
    <w:rsid w:val="0023705D"/>
    <w:rsid w:val="00250A31"/>
    <w:rsid w:val="00251C13"/>
    <w:rsid w:val="00287F13"/>
    <w:rsid w:val="002922D0"/>
    <w:rsid w:val="00334101"/>
    <w:rsid w:val="00340B03"/>
    <w:rsid w:val="003420B6"/>
    <w:rsid w:val="00380AE7"/>
    <w:rsid w:val="003902FA"/>
    <w:rsid w:val="003A2EF0"/>
    <w:rsid w:val="003A6943"/>
    <w:rsid w:val="00410BA2"/>
    <w:rsid w:val="00434074"/>
    <w:rsid w:val="00463C3B"/>
    <w:rsid w:val="004937AE"/>
    <w:rsid w:val="004E2970"/>
    <w:rsid w:val="005026DD"/>
    <w:rsid w:val="00513EFC"/>
    <w:rsid w:val="0052113B"/>
    <w:rsid w:val="00564951"/>
    <w:rsid w:val="00573BF9"/>
    <w:rsid w:val="005A4A49"/>
    <w:rsid w:val="005B1D68"/>
    <w:rsid w:val="005D5A88"/>
    <w:rsid w:val="00611B37"/>
    <w:rsid w:val="006252B4"/>
    <w:rsid w:val="006332A1"/>
    <w:rsid w:val="0064299D"/>
    <w:rsid w:val="00646BA2"/>
    <w:rsid w:val="00675EA0"/>
    <w:rsid w:val="006A532D"/>
    <w:rsid w:val="006C08A0"/>
    <w:rsid w:val="006C47D8"/>
    <w:rsid w:val="006D2D08"/>
    <w:rsid w:val="006F26A2"/>
    <w:rsid w:val="00701B51"/>
    <w:rsid w:val="0070237E"/>
    <w:rsid w:val="00725803"/>
    <w:rsid w:val="00725CB5"/>
    <w:rsid w:val="007307A3"/>
    <w:rsid w:val="00752315"/>
    <w:rsid w:val="007669A0"/>
    <w:rsid w:val="00811E31"/>
    <w:rsid w:val="00857E6B"/>
    <w:rsid w:val="008968C4"/>
    <w:rsid w:val="008C70BA"/>
    <w:rsid w:val="008D7C1C"/>
    <w:rsid w:val="008E5C53"/>
    <w:rsid w:val="0092291B"/>
    <w:rsid w:val="00932D92"/>
    <w:rsid w:val="0095272C"/>
    <w:rsid w:val="00972024"/>
    <w:rsid w:val="009B3BA6"/>
    <w:rsid w:val="009E7328"/>
    <w:rsid w:val="009F04D2"/>
    <w:rsid w:val="009F2BA7"/>
    <w:rsid w:val="009F6DA0"/>
    <w:rsid w:val="00A0033C"/>
    <w:rsid w:val="00A01182"/>
    <w:rsid w:val="00AD13CB"/>
    <w:rsid w:val="00AD3FD8"/>
    <w:rsid w:val="00B32D27"/>
    <w:rsid w:val="00B370A8"/>
    <w:rsid w:val="00B825F8"/>
    <w:rsid w:val="00BB6EA5"/>
    <w:rsid w:val="00BC7376"/>
    <w:rsid w:val="00BD669A"/>
    <w:rsid w:val="00C13F2B"/>
    <w:rsid w:val="00C43D65"/>
    <w:rsid w:val="00C44A9C"/>
    <w:rsid w:val="00C72886"/>
    <w:rsid w:val="00C77599"/>
    <w:rsid w:val="00C84833"/>
    <w:rsid w:val="00C9044F"/>
    <w:rsid w:val="00CE1CD1"/>
    <w:rsid w:val="00D2420D"/>
    <w:rsid w:val="00D30382"/>
    <w:rsid w:val="00D413F9"/>
    <w:rsid w:val="00D44E50"/>
    <w:rsid w:val="00D90060"/>
    <w:rsid w:val="00D92B95"/>
    <w:rsid w:val="00DA6384"/>
    <w:rsid w:val="00DD4E53"/>
    <w:rsid w:val="00DD676D"/>
    <w:rsid w:val="00DF3100"/>
    <w:rsid w:val="00DF6D1E"/>
    <w:rsid w:val="00E03F71"/>
    <w:rsid w:val="00E07D74"/>
    <w:rsid w:val="00E154B5"/>
    <w:rsid w:val="00E232F0"/>
    <w:rsid w:val="00E31943"/>
    <w:rsid w:val="00E52791"/>
    <w:rsid w:val="00E83195"/>
    <w:rsid w:val="00ED5569"/>
    <w:rsid w:val="00ED6989"/>
    <w:rsid w:val="00F0049D"/>
    <w:rsid w:val="00F00A4F"/>
    <w:rsid w:val="00F33CD8"/>
    <w:rsid w:val="00FD1DE2"/>
    <w:rsid w:val="00FE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A34D3"/>
  <w15:chartTrackingRefBased/>
  <w15:docId w15:val="{D383FA11-87C1-4852-9EF3-1A7F0A85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M\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0D40FDB90354CA79BE40AAA584700A7"/>
        <w:category>
          <w:name w:val="General"/>
          <w:gallery w:val="placeholder"/>
        </w:category>
        <w:types>
          <w:type w:val="bbPlcHdr"/>
        </w:types>
        <w:behaviors>
          <w:behavior w:val="content"/>
        </w:behaviors>
        <w:guid w:val="{E98C9A54-1219-466B-B312-6FF338E255F8}"/>
      </w:docPartPr>
      <w:docPartBody>
        <w:p w:rsidR="00944A3B" w:rsidRDefault="00DF300C">
          <w:pPr>
            <w:pStyle w:val="50D40FDB90354CA79BE40AAA584700A7"/>
          </w:pPr>
          <w:r>
            <w:t>First Name</w:t>
          </w:r>
        </w:p>
      </w:docPartBody>
    </w:docPart>
    <w:docPart>
      <w:docPartPr>
        <w:name w:val="60AD1B28F5CC4EE5BDE1D3BB7DB323B1"/>
        <w:category>
          <w:name w:val="General"/>
          <w:gallery w:val="placeholder"/>
        </w:category>
        <w:types>
          <w:type w:val="bbPlcHdr"/>
        </w:types>
        <w:behaviors>
          <w:behavior w:val="content"/>
        </w:behaviors>
        <w:guid w:val="{1EE9C68E-BDA1-49E3-A7A7-8177C2D5EB3E}"/>
      </w:docPartPr>
      <w:docPartBody>
        <w:p w:rsidR="00944A3B" w:rsidRDefault="00DF300C">
          <w:pPr>
            <w:pStyle w:val="60AD1B28F5CC4EE5BDE1D3BB7DB323B1"/>
          </w:pPr>
          <w:r w:rsidRPr="009D0878">
            <w:t>Address</w:t>
          </w:r>
        </w:p>
      </w:docPartBody>
    </w:docPart>
    <w:docPart>
      <w:docPartPr>
        <w:name w:val="6386A8AC7DDB462485CEB0AE8A73A9BD"/>
        <w:category>
          <w:name w:val="General"/>
          <w:gallery w:val="placeholder"/>
        </w:category>
        <w:types>
          <w:type w:val="bbPlcHdr"/>
        </w:types>
        <w:behaviors>
          <w:behavior w:val="content"/>
        </w:behaviors>
        <w:guid w:val="{12DAA8BA-9BFD-4620-ACFC-9705F1800653}"/>
      </w:docPartPr>
      <w:docPartBody>
        <w:p w:rsidR="00944A3B" w:rsidRDefault="00DF300C">
          <w:pPr>
            <w:pStyle w:val="6386A8AC7DDB462485CEB0AE8A73A9BD"/>
          </w:pPr>
          <w:r w:rsidRPr="009D0878">
            <w:t>Phone</w:t>
          </w:r>
        </w:p>
      </w:docPartBody>
    </w:docPart>
    <w:docPart>
      <w:docPartPr>
        <w:name w:val="09468523155E4BF1A7C7B9B131302707"/>
        <w:category>
          <w:name w:val="General"/>
          <w:gallery w:val="placeholder"/>
        </w:category>
        <w:types>
          <w:type w:val="bbPlcHdr"/>
        </w:types>
        <w:behaviors>
          <w:behavior w:val="content"/>
        </w:behaviors>
        <w:guid w:val="{FDACDBC6-0804-4BB2-83A2-B0849DA1E7DB}"/>
      </w:docPartPr>
      <w:docPartBody>
        <w:p w:rsidR="00944A3B" w:rsidRDefault="00DF300C">
          <w:pPr>
            <w:pStyle w:val="09468523155E4BF1A7C7B9B131302707"/>
          </w:pPr>
          <w:r w:rsidRPr="009D0878">
            <w:t>Email</w:t>
          </w:r>
        </w:p>
      </w:docPartBody>
    </w:docPart>
    <w:docPart>
      <w:docPartPr>
        <w:name w:val="3D20375D89F64437A449D8D1065B7BB3"/>
        <w:category>
          <w:name w:val="General"/>
          <w:gallery w:val="placeholder"/>
        </w:category>
        <w:types>
          <w:type w:val="bbPlcHdr"/>
        </w:types>
        <w:behaviors>
          <w:behavior w:val="content"/>
        </w:behaviors>
        <w:guid w:val="{0CCAC887-7930-49F7-B842-BEA57F58E517}"/>
      </w:docPartPr>
      <w:docPartBody>
        <w:p w:rsidR="00944A3B" w:rsidRDefault="00DF300C">
          <w:pPr>
            <w:pStyle w:val="3D20375D89F64437A449D8D1065B7BB3"/>
          </w:pPr>
          <w:r>
            <w:t>Skills</w:t>
          </w:r>
        </w:p>
      </w:docPartBody>
    </w:docPart>
    <w:docPart>
      <w:docPartPr>
        <w:name w:val="BB2682713F9C454E831D629E57A3DA6E"/>
        <w:category>
          <w:name w:val="General"/>
          <w:gallery w:val="placeholder"/>
        </w:category>
        <w:types>
          <w:type w:val="bbPlcHdr"/>
        </w:types>
        <w:behaviors>
          <w:behavior w:val="content"/>
        </w:behaviors>
        <w:guid w:val="{479FC2A4-22D4-48EA-9D4C-1BF8258D9049}"/>
      </w:docPartPr>
      <w:docPartBody>
        <w:p w:rsidR="00944A3B" w:rsidRDefault="00DF300C">
          <w:pPr>
            <w:pStyle w:val="BB2682713F9C454E831D629E57A3DA6E"/>
          </w:pPr>
          <w:r w:rsidRPr="00AD3FD8">
            <w:t>Experience</w:t>
          </w:r>
        </w:p>
      </w:docPartBody>
    </w:docPart>
    <w:docPart>
      <w:docPartPr>
        <w:name w:val="FA41456AAD2240C79A18C8C83631424D"/>
        <w:category>
          <w:name w:val="General"/>
          <w:gallery w:val="placeholder"/>
        </w:category>
        <w:types>
          <w:type w:val="bbPlcHdr"/>
        </w:types>
        <w:behaviors>
          <w:behavior w:val="content"/>
        </w:behaviors>
        <w:guid w:val="{75CB95C1-4529-4DEF-A7D9-10A2C9A81F89}"/>
      </w:docPartPr>
      <w:docPartBody>
        <w:p w:rsidR="00944A3B" w:rsidRDefault="00DF300C">
          <w:pPr>
            <w:pStyle w:val="FA41456AAD2240C79A18C8C83631424D"/>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887"/>
    <w:rsid w:val="00070027"/>
    <w:rsid w:val="00182623"/>
    <w:rsid w:val="001F25C6"/>
    <w:rsid w:val="00906277"/>
    <w:rsid w:val="00944A3B"/>
    <w:rsid w:val="00961887"/>
    <w:rsid w:val="00AB3FD0"/>
    <w:rsid w:val="00B60A6B"/>
    <w:rsid w:val="00BB2165"/>
    <w:rsid w:val="00C21AE8"/>
    <w:rsid w:val="00D44C0B"/>
    <w:rsid w:val="00DF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D40FDB90354CA79BE40AAA584700A7">
    <w:name w:val="50D40FDB90354CA79BE40AAA584700A7"/>
  </w:style>
  <w:style w:type="paragraph" w:customStyle="1" w:styleId="3664A48C542A48F7A296022104576E83">
    <w:name w:val="3664A48C542A48F7A296022104576E83"/>
  </w:style>
  <w:style w:type="paragraph" w:customStyle="1" w:styleId="60AD1B28F5CC4EE5BDE1D3BB7DB323B1">
    <w:name w:val="60AD1B28F5CC4EE5BDE1D3BB7DB323B1"/>
  </w:style>
  <w:style w:type="paragraph" w:customStyle="1" w:styleId="6386A8AC7DDB462485CEB0AE8A73A9BD">
    <w:name w:val="6386A8AC7DDB462485CEB0AE8A73A9BD"/>
  </w:style>
  <w:style w:type="paragraph" w:customStyle="1" w:styleId="09468523155E4BF1A7C7B9B131302707">
    <w:name w:val="09468523155E4BF1A7C7B9B131302707"/>
  </w:style>
  <w:style w:type="paragraph" w:customStyle="1" w:styleId="B4FE218DDDED4F7CBB3DE2B25FB59649">
    <w:name w:val="B4FE218DDDED4F7CBB3DE2B25FB59649"/>
  </w:style>
  <w:style w:type="paragraph" w:customStyle="1" w:styleId="85910878BB7F424499ACED9C76EC7927">
    <w:name w:val="85910878BB7F424499ACED9C76EC7927"/>
  </w:style>
  <w:style w:type="paragraph" w:customStyle="1" w:styleId="CC63719CF7F14365B608748BAC498C51">
    <w:name w:val="CC63719CF7F14365B608748BAC498C51"/>
  </w:style>
  <w:style w:type="paragraph" w:customStyle="1" w:styleId="3D20375D89F64437A449D8D1065B7BB3">
    <w:name w:val="3D20375D89F64437A449D8D1065B7BB3"/>
  </w:style>
  <w:style w:type="paragraph" w:customStyle="1" w:styleId="B8748714D9124A1B89442340CD5305FF">
    <w:name w:val="B8748714D9124A1B89442340CD5305FF"/>
  </w:style>
  <w:style w:type="paragraph" w:customStyle="1" w:styleId="AF71B9B347AF4653A2F3ED25C56C8B96">
    <w:name w:val="AF71B9B347AF4653A2F3ED25C56C8B96"/>
  </w:style>
  <w:style w:type="paragraph" w:customStyle="1" w:styleId="9A8A9502CF454711B85532A71D94C50E">
    <w:name w:val="9A8A9502CF454711B85532A71D94C50E"/>
  </w:style>
  <w:style w:type="paragraph" w:customStyle="1" w:styleId="8905F0920F4740D5B295A7B1FCF175AD">
    <w:name w:val="8905F0920F4740D5B295A7B1FCF175AD"/>
  </w:style>
  <w:style w:type="paragraph" w:customStyle="1" w:styleId="55B6C79B77C942C2892A7973EE84A047">
    <w:name w:val="55B6C79B77C942C2892A7973EE84A047"/>
  </w:style>
  <w:style w:type="paragraph" w:customStyle="1" w:styleId="BB2682713F9C454E831D629E57A3DA6E">
    <w:name w:val="BB2682713F9C454E831D629E57A3DA6E"/>
  </w:style>
  <w:style w:type="paragraph" w:customStyle="1" w:styleId="011F542929C647C79CE965DACCDD18E7">
    <w:name w:val="011F542929C647C79CE965DACCDD18E7"/>
  </w:style>
  <w:style w:type="paragraph" w:customStyle="1" w:styleId="7EEFBF354CA24457AC7BFDA0D64E77AF">
    <w:name w:val="7EEFBF354CA24457AC7BFDA0D64E77AF"/>
  </w:style>
  <w:style w:type="paragraph" w:customStyle="1" w:styleId="E599F35DAC314F4593BA062373ADA7E8">
    <w:name w:val="E599F35DAC314F4593BA062373ADA7E8"/>
  </w:style>
  <w:style w:type="character" w:styleId="Emphasis">
    <w:name w:val="Emphasis"/>
    <w:basedOn w:val="DefaultParagraphFont"/>
    <w:uiPriority w:val="20"/>
    <w:qFormat/>
    <w:rPr>
      <w:b w:val="0"/>
      <w:i w:val="0"/>
      <w:iCs/>
      <w:color w:val="595959" w:themeColor="text1" w:themeTint="A6"/>
    </w:rPr>
  </w:style>
  <w:style w:type="paragraph" w:customStyle="1" w:styleId="A25462778E6A406FB0E6D2B7F544117F">
    <w:name w:val="A25462778E6A406FB0E6D2B7F544117F"/>
  </w:style>
  <w:style w:type="paragraph" w:customStyle="1" w:styleId="8C31F7ED48B94500BE5FD66AAC64F736">
    <w:name w:val="8C31F7ED48B94500BE5FD66AAC64F736"/>
  </w:style>
  <w:style w:type="paragraph" w:customStyle="1" w:styleId="F5AC89AE728B483088288BCE12B6F4DA">
    <w:name w:val="F5AC89AE728B483088288BCE12B6F4DA"/>
  </w:style>
  <w:style w:type="paragraph" w:customStyle="1" w:styleId="98A945C6B40048AB8A0CBE9ABD838804">
    <w:name w:val="98A945C6B40048AB8A0CBE9ABD838804"/>
  </w:style>
  <w:style w:type="paragraph" w:customStyle="1" w:styleId="1F332C6D8C9A41598BBF7E6F519BCE3D">
    <w:name w:val="1F332C6D8C9A41598BBF7E6F519BCE3D"/>
  </w:style>
  <w:style w:type="paragraph" w:customStyle="1" w:styleId="EDC415DA61AE4F1EB45DDFBEBFD97B34">
    <w:name w:val="EDC415DA61AE4F1EB45DDFBEBFD97B34"/>
  </w:style>
  <w:style w:type="paragraph" w:customStyle="1" w:styleId="54B264449EC74A489ACDE849CE06E0BE">
    <w:name w:val="54B264449EC74A489ACDE849CE06E0BE"/>
  </w:style>
  <w:style w:type="paragraph" w:customStyle="1" w:styleId="FA41456AAD2240C79A18C8C83631424D">
    <w:name w:val="FA41456AAD2240C79A18C8C83631424D"/>
  </w:style>
  <w:style w:type="paragraph" w:customStyle="1" w:styleId="80E066EC8CDF4ED0A9D8572A69AE1857">
    <w:name w:val="80E066EC8CDF4ED0A9D8572A69AE1857"/>
  </w:style>
  <w:style w:type="paragraph" w:customStyle="1" w:styleId="59A22C1E9CAE475CAABBA453E6B174A5">
    <w:name w:val="59A22C1E9CAE475CAABBA453E6B174A5"/>
  </w:style>
  <w:style w:type="paragraph" w:customStyle="1" w:styleId="4FE440B9A4434EDB99568ED0F3E67414">
    <w:name w:val="4FE440B9A4434EDB99568ED0F3E67414"/>
  </w:style>
  <w:style w:type="paragraph" w:customStyle="1" w:styleId="026B72A908B34176B632C18DEBBB7552">
    <w:name w:val="026B72A908B34176B632C18DEBBB7552"/>
  </w:style>
  <w:style w:type="paragraph" w:customStyle="1" w:styleId="DEAD946D06AF45C1811C17DA87E77439">
    <w:name w:val="DEAD946D06AF45C1811C17DA87E77439"/>
  </w:style>
  <w:style w:type="paragraph" w:customStyle="1" w:styleId="E51546AF3C18427396BB733216D0D79F">
    <w:name w:val="E51546AF3C18427396BB733216D0D79F"/>
  </w:style>
  <w:style w:type="paragraph" w:customStyle="1" w:styleId="7991212656DD46C5A79B7A73E499DD12">
    <w:name w:val="7991212656DD46C5A79B7A73E499DD12"/>
  </w:style>
  <w:style w:type="paragraph" w:customStyle="1" w:styleId="6F10D8C8F9EC47B3B8903D7F8FCF09CF">
    <w:name w:val="6F10D8C8F9EC47B3B8903D7F8FCF09CF"/>
  </w:style>
  <w:style w:type="paragraph" w:customStyle="1" w:styleId="91F69BF563CB44C38813DE9A63FF119E">
    <w:name w:val="91F69BF563CB44C38813DE9A63FF119E"/>
  </w:style>
  <w:style w:type="paragraph" w:customStyle="1" w:styleId="CB41D80326994BDCA78980A068023D94">
    <w:name w:val="CB41D80326994BDCA78980A068023D94"/>
  </w:style>
  <w:style w:type="paragraph" w:customStyle="1" w:styleId="C70D0206FF744786BB139C299763BEDE">
    <w:name w:val="C70D0206FF744786BB139C299763BEDE"/>
  </w:style>
  <w:style w:type="paragraph" w:customStyle="1" w:styleId="D419B5FEC1AA41C9AC9F7D489200DC7B">
    <w:name w:val="D419B5FEC1AA41C9AC9F7D489200DC7B"/>
  </w:style>
  <w:style w:type="paragraph" w:customStyle="1" w:styleId="277C00198DDB4838B958745F453081A9">
    <w:name w:val="277C00198DDB4838B958745F453081A9"/>
    <w:rsid w:val="00961887"/>
  </w:style>
  <w:style w:type="paragraph" w:customStyle="1" w:styleId="9BA11C1C836B454698F83F8530F0DF28">
    <w:name w:val="9BA11C1C836B454698F83F8530F0DF28"/>
    <w:rsid w:val="00961887"/>
  </w:style>
  <w:style w:type="paragraph" w:customStyle="1" w:styleId="EAD2CDDA9EDD44939D82FA75A7353234">
    <w:name w:val="EAD2CDDA9EDD44939D82FA75A7353234"/>
    <w:rsid w:val="00961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Shubham</Abstract>
  <CompanyAddress>14B/67, New mahim colony, Near samaj mandir hall, Mahim, Mumbai  </CompanyAddress>
  <CompanyPhone>9892133103 / 9619760768</CompanyPhone>
  <CompanyFax/>
  <CompanyEmail>Shubham.Mane1@outlook.com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F65487-987A-4C87-A257-25627A7CB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181</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Mane</dc:creator>
  <cp:keywords/>
  <dc:description/>
  <cp:lastModifiedBy>Shubham Mane</cp:lastModifiedBy>
  <cp:revision>71</cp:revision>
  <dcterms:created xsi:type="dcterms:W3CDTF">2020-01-16T04:15:00Z</dcterms:created>
  <dcterms:modified xsi:type="dcterms:W3CDTF">2020-05-19T08:33:00Z</dcterms:modified>
  <cp:category/>
</cp:coreProperties>
</file>